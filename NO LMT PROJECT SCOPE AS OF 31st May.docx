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D8F" w:rsidRPr="00FC736F" w:rsidRDefault="00785D8F" w:rsidP="001B54BF">
      <w:p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 xml:space="preserve">NO LMT PROJECT SCOPE AS OF </w:t>
      </w:r>
      <w:r w:rsidR="00FC736F">
        <w:rPr>
          <w:rFonts w:ascii="Times New Roman" w:hAnsi="Times New Roman" w:cs="Times New Roman"/>
          <w:sz w:val="24"/>
        </w:rPr>
        <w:t>TUESDAY</w:t>
      </w:r>
      <w:r w:rsidRPr="00FC736F">
        <w:rPr>
          <w:rFonts w:ascii="Times New Roman" w:hAnsi="Times New Roman" w:cs="Times New Roman"/>
          <w:sz w:val="24"/>
        </w:rPr>
        <w:t xml:space="preserve">, MAY </w:t>
      </w:r>
      <w:r w:rsidR="00FC736F" w:rsidRPr="00FC736F">
        <w:rPr>
          <w:rFonts w:ascii="Times New Roman" w:hAnsi="Times New Roman" w:cs="Times New Roman"/>
          <w:sz w:val="24"/>
        </w:rPr>
        <w:t>31</w:t>
      </w:r>
      <w:r w:rsidRPr="00FC736F">
        <w:rPr>
          <w:rFonts w:ascii="Times New Roman" w:hAnsi="Times New Roman" w:cs="Times New Roman"/>
          <w:sz w:val="24"/>
        </w:rPr>
        <w:t>, 2016</w:t>
      </w:r>
    </w:p>
    <w:p w:rsidR="00785D8F" w:rsidRPr="00FC736F" w:rsidRDefault="00785D8F" w:rsidP="001B54BF">
      <w:pPr>
        <w:rPr>
          <w:rFonts w:ascii="Times New Roman" w:hAnsi="Times New Roman" w:cs="Times New Roman"/>
          <w:sz w:val="24"/>
        </w:rPr>
      </w:pPr>
    </w:p>
    <w:p w:rsidR="00785D8F" w:rsidRPr="00FC736F" w:rsidRDefault="00785D8F" w:rsidP="001B54BF">
      <w:p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 xml:space="preserve">What We Have Already </w:t>
      </w:r>
      <w:r w:rsidRPr="00FC736F">
        <w:rPr>
          <w:rFonts w:ascii="Times New Roman" w:hAnsi="Times New Roman" w:cs="Times New Roman"/>
          <w:b/>
          <w:sz w:val="24"/>
        </w:rPr>
        <w:t>Completed</w:t>
      </w:r>
    </w:p>
    <w:p w:rsidR="00785D8F" w:rsidRPr="00FC736F" w:rsidRDefault="00785D8F" w:rsidP="00785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Coins</w:t>
      </w:r>
      <w:bookmarkStart w:id="0" w:name="_GoBack"/>
      <w:bookmarkEnd w:id="0"/>
    </w:p>
    <w:p w:rsidR="00785D8F" w:rsidRPr="00FC736F" w:rsidRDefault="00785D8F" w:rsidP="00785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Collision</w:t>
      </w:r>
    </w:p>
    <w:p w:rsidR="00785D8F" w:rsidRPr="00FC736F" w:rsidRDefault="00785D8F" w:rsidP="00785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Movement</w:t>
      </w:r>
    </w:p>
    <w:p w:rsidR="00785D8F" w:rsidRPr="00FC736F" w:rsidRDefault="00785D8F" w:rsidP="00785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Boosts</w:t>
      </w:r>
    </w:p>
    <w:p w:rsidR="00785D8F" w:rsidRPr="00FC736F" w:rsidRDefault="00785D8F" w:rsidP="00785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Basic Platforms</w:t>
      </w:r>
    </w:p>
    <w:p w:rsidR="00FC736F" w:rsidRPr="00FC736F" w:rsidRDefault="00FC736F" w:rsidP="00785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Timer</w:t>
      </w:r>
    </w:p>
    <w:p w:rsidR="00FC736F" w:rsidRPr="00FC736F" w:rsidRDefault="00FC736F" w:rsidP="00FC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Actual images</w:t>
      </w:r>
    </w:p>
    <w:p w:rsidR="00FC736F" w:rsidRPr="00FC736F" w:rsidRDefault="00FC736F" w:rsidP="00FC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Character selection screen (</w:t>
      </w:r>
      <w:r w:rsidRPr="00FC736F">
        <w:rPr>
          <w:rFonts w:ascii="Times New Roman" w:hAnsi="Times New Roman" w:cs="Times New Roman"/>
          <w:sz w:val="24"/>
        </w:rPr>
        <w:t>random</w:t>
      </w:r>
      <w:r w:rsidRPr="00FC736F">
        <w:rPr>
          <w:rFonts w:ascii="Times New Roman" w:hAnsi="Times New Roman" w:cs="Times New Roman"/>
          <w:sz w:val="24"/>
        </w:rPr>
        <w:t>)</w:t>
      </w:r>
    </w:p>
    <w:p w:rsidR="00785D8F" w:rsidRPr="00FC736F" w:rsidRDefault="00785D8F" w:rsidP="001B54BF">
      <w:pPr>
        <w:rPr>
          <w:rFonts w:ascii="Times New Roman" w:hAnsi="Times New Roman" w:cs="Times New Roman"/>
          <w:sz w:val="24"/>
        </w:rPr>
      </w:pPr>
    </w:p>
    <w:p w:rsidR="001B54BF" w:rsidRPr="00FC736F" w:rsidRDefault="001B54BF" w:rsidP="00FC736F">
      <w:p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 xml:space="preserve">What Still </w:t>
      </w:r>
      <w:r w:rsidRPr="00FC736F">
        <w:rPr>
          <w:rFonts w:ascii="Times New Roman" w:hAnsi="Times New Roman" w:cs="Times New Roman"/>
          <w:b/>
          <w:sz w:val="24"/>
        </w:rPr>
        <w:t xml:space="preserve">Needs to be </w:t>
      </w:r>
      <w:proofErr w:type="gramStart"/>
      <w:r w:rsidRPr="00FC736F">
        <w:rPr>
          <w:rFonts w:ascii="Times New Roman" w:hAnsi="Times New Roman" w:cs="Times New Roman"/>
          <w:b/>
          <w:sz w:val="24"/>
        </w:rPr>
        <w:t>Completed</w:t>
      </w:r>
      <w:proofErr w:type="gramEnd"/>
      <w:r w:rsidRPr="00FC736F">
        <w:rPr>
          <w:rFonts w:ascii="Times New Roman" w:hAnsi="Times New Roman" w:cs="Times New Roman"/>
          <w:sz w:val="24"/>
        </w:rPr>
        <w:t xml:space="preserve"> – Moonwalker Game</w:t>
      </w:r>
    </w:p>
    <w:p w:rsidR="001B54BF" w:rsidRPr="00FC736F" w:rsidRDefault="001B54BF" w:rsidP="001B5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Button pressing/release</w:t>
      </w:r>
    </w:p>
    <w:p w:rsidR="001B54BF" w:rsidRPr="00FC736F" w:rsidRDefault="001B54BF" w:rsidP="001B5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Door opening/closing (when buttons are pressed/released)</w:t>
      </w:r>
    </w:p>
    <w:p w:rsidR="00FC736F" w:rsidRPr="00FC736F" w:rsidRDefault="001B54BF" w:rsidP="00FC7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Levels (separate files)</w:t>
      </w:r>
    </w:p>
    <w:p w:rsidR="001B54BF" w:rsidRPr="00FC736F" w:rsidRDefault="00FC736F" w:rsidP="00FC7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F</w:t>
      </w:r>
      <w:r w:rsidR="001B54BF" w:rsidRPr="00FC736F">
        <w:rPr>
          <w:rFonts w:ascii="Times New Roman" w:hAnsi="Times New Roman" w:cs="Times New Roman"/>
          <w:sz w:val="24"/>
        </w:rPr>
        <w:t>ile reader</w:t>
      </w:r>
    </w:p>
    <w:p w:rsidR="00FC736F" w:rsidRPr="00FC736F" w:rsidRDefault="00FC736F" w:rsidP="00FC7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 xml:space="preserve">Make spaceman Sam turn when walking backwards </w:t>
      </w:r>
    </w:p>
    <w:p w:rsidR="00FC736F" w:rsidRPr="00FC736F" w:rsidRDefault="00FC736F" w:rsidP="00FC7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Start screen</w:t>
      </w:r>
      <w:r w:rsidRPr="00FC736F">
        <w:rPr>
          <w:rFonts w:ascii="Times New Roman" w:hAnsi="Times New Roman" w:cs="Times New Roman"/>
          <w:sz w:val="24"/>
        </w:rPr>
        <w:t xml:space="preserve"> **</w:t>
      </w:r>
    </w:p>
    <w:p w:rsidR="00FC736F" w:rsidRPr="00FC736F" w:rsidRDefault="00FC736F" w:rsidP="00FC7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Score tracker</w:t>
      </w:r>
      <w:r w:rsidRPr="00FC736F">
        <w:rPr>
          <w:rFonts w:ascii="Times New Roman" w:hAnsi="Times New Roman" w:cs="Times New Roman"/>
          <w:sz w:val="24"/>
        </w:rPr>
        <w:t xml:space="preserve"> **</w:t>
      </w:r>
    </w:p>
    <w:p w:rsidR="00FC736F" w:rsidRPr="00FC736F" w:rsidRDefault="00FC736F" w:rsidP="00FC7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Music or sound effects</w:t>
      </w:r>
      <w:r w:rsidRPr="00FC736F">
        <w:rPr>
          <w:rFonts w:ascii="Times New Roman" w:hAnsi="Times New Roman" w:cs="Times New Roman"/>
          <w:sz w:val="24"/>
        </w:rPr>
        <w:t>**</w:t>
      </w:r>
    </w:p>
    <w:p w:rsidR="00FC736F" w:rsidRPr="00FC736F" w:rsidRDefault="00FC736F" w:rsidP="00FC736F">
      <w:pPr>
        <w:ind w:left="360"/>
        <w:rPr>
          <w:rFonts w:ascii="Times New Roman" w:hAnsi="Times New Roman" w:cs="Times New Roman"/>
          <w:sz w:val="24"/>
        </w:rPr>
      </w:pPr>
      <w:r w:rsidRPr="00FC736F">
        <w:rPr>
          <w:rFonts w:ascii="Times New Roman" w:hAnsi="Times New Roman" w:cs="Times New Roman"/>
          <w:sz w:val="24"/>
        </w:rPr>
        <w:t>** If we have time**</w:t>
      </w:r>
    </w:p>
    <w:p w:rsidR="00FC736F" w:rsidRPr="00FC736F" w:rsidRDefault="00FC736F" w:rsidP="00FC736F">
      <w:pPr>
        <w:ind w:left="360"/>
        <w:rPr>
          <w:rFonts w:ascii="Times New Roman" w:hAnsi="Times New Roman" w:cs="Times New Roman"/>
          <w:sz w:val="24"/>
        </w:rPr>
      </w:pPr>
    </w:p>
    <w:sectPr w:rsidR="00FC736F" w:rsidRPr="00FC7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12256"/>
    <w:multiLevelType w:val="hybridMultilevel"/>
    <w:tmpl w:val="FFDE8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E2482"/>
    <w:multiLevelType w:val="hybridMultilevel"/>
    <w:tmpl w:val="80B62B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BF"/>
    <w:rsid w:val="001B54BF"/>
    <w:rsid w:val="00785D8F"/>
    <w:rsid w:val="00E23908"/>
    <w:rsid w:val="00E51796"/>
    <w:rsid w:val="00F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63308-738B-447E-8EF9-C70DAEE2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01091111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E5F551C-1CE8-4880-A9FF-0CF352696ED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VEREGGEN</dc:creator>
  <cp:keywords/>
  <dc:description/>
  <cp:lastModifiedBy>MOUNICA PILLARISETTY</cp:lastModifiedBy>
  <cp:revision>2</cp:revision>
  <cp:lastPrinted>2016-05-31T16:46:00Z</cp:lastPrinted>
  <dcterms:created xsi:type="dcterms:W3CDTF">2016-05-31T16:47:00Z</dcterms:created>
  <dcterms:modified xsi:type="dcterms:W3CDTF">2016-05-31T16:47:00Z</dcterms:modified>
</cp:coreProperties>
</file>