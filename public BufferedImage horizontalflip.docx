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DC" w:rsidRDefault="004306DC" w:rsidP="004306DC">
      <w:proofErr w:type="gramStart"/>
      <w:r>
        <w:t>public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horizontalflip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>)</w:t>
      </w:r>
    </w:p>
    <w:p w:rsidR="004306DC" w:rsidRDefault="004306DC" w:rsidP="004306DC">
      <w:r>
        <w:t xml:space="preserve">  {</w:t>
      </w:r>
    </w:p>
    <w:p w:rsidR="004306DC" w:rsidRDefault="004306DC" w:rsidP="004306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img.getWidth</w:t>
      </w:r>
      <w:proofErr w:type="spellEnd"/>
      <w:r>
        <w:t>();</w:t>
      </w:r>
    </w:p>
    <w:p w:rsidR="004306DC" w:rsidRDefault="004306DC" w:rsidP="004306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img.getHeight</w:t>
      </w:r>
      <w:proofErr w:type="spellEnd"/>
      <w:r>
        <w:t>();</w:t>
      </w:r>
    </w:p>
    <w:p w:rsidR="004306DC" w:rsidRDefault="004306DC" w:rsidP="004306DC">
      <w:r>
        <w:t xml:space="preserve">    </w:t>
      </w:r>
      <w:proofErr w:type="spellStart"/>
      <w:r>
        <w:t>BufferedImage</w:t>
      </w:r>
      <w:proofErr w:type="spellEnd"/>
      <w:r>
        <w:t xml:space="preserve"> car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 xml:space="preserve">w, h, </w:t>
      </w:r>
      <w:proofErr w:type="spellStart"/>
      <w:r>
        <w:t>img.getType</w:t>
      </w:r>
      <w:proofErr w:type="spellEnd"/>
      <w:r>
        <w:t>());</w:t>
      </w:r>
    </w:p>
    <w:p w:rsidR="004306DC" w:rsidRDefault="004306DC" w:rsidP="004306DC">
      <w:r>
        <w:t xml:space="preserve">    Graphics2D g = </w:t>
      </w:r>
      <w:proofErr w:type="spellStart"/>
      <w:proofErr w:type="gramStart"/>
      <w:r>
        <w:t>car.createGraphics</w:t>
      </w:r>
      <w:proofErr w:type="spellEnd"/>
      <w:r>
        <w:t>(</w:t>
      </w:r>
      <w:proofErr w:type="gramEnd"/>
      <w:r>
        <w:t>);</w:t>
      </w:r>
    </w:p>
    <w:p w:rsidR="004306DC" w:rsidRDefault="004306DC" w:rsidP="004306DC">
      <w:r>
        <w:t xml:space="preserve">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0, 0, w, h, w, 0, 0, h, null);</w:t>
      </w:r>
    </w:p>
    <w:p w:rsidR="004306DC" w:rsidRDefault="004306DC" w:rsidP="004306DC">
      <w:r>
        <w:t xml:space="preserve">    </w:t>
      </w:r>
      <w:proofErr w:type="spellStart"/>
      <w:proofErr w:type="gramStart"/>
      <w:r>
        <w:t>g.dispose</w:t>
      </w:r>
      <w:proofErr w:type="spellEnd"/>
      <w:r>
        <w:t>(</w:t>
      </w:r>
      <w:proofErr w:type="gramEnd"/>
      <w:r>
        <w:t>);</w:t>
      </w:r>
    </w:p>
    <w:p w:rsidR="004306DC" w:rsidRDefault="004306DC" w:rsidP="004306DC">
      <w:r>
        <w:t xml:space="preserve">    </w:t>
      </w:r>
      <w:proofErr w:type="gramStart"/>
      <w:r>
        <w:t>return</w:t>
      </w:r>
      <w:proofErr w:type="gramEnd"/>
      <w:r>
        <w:t xml:space="preserve"> car;</w:t>
      </w:r>
    </w:p>
    <w:p w:rsidR="004306DC" w:rsidRDefault="004306DC" w:rsidP="004306DC">
      <w:r>
        <w:t xml:space="preserve">  }</w:t>
      </w:r>
      <w:bookmarkStart w:id="0" w:name="_GoBack"/>
      <w:bookmarkEnd w:id="0"/>
    </w:p>
    <w:sectPr w:rsidR="00430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DC"/>
    <w:rsid w:val="004306DC"/>
    <w:rsid w:val="00E23908"/>
    <w:rsid w:val="00E5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7F5F-2AE3-46D1-9C2D-64C756C6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800192897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EAA41A3-6DEF-4A7D-882D-37A793230A5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Durham District School Board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VEREGGEN</dc:creator>
  <cp:keywords/>
  <dc:description/>
  <cp:lastModifiedBy>LINDSAY VEREGGEN</cp:lastModifiedBy>
  <cp:revision>1</cp:revision>
  <dcterms:created xsi:type="dcterms:W3CDTF">2016-06-01T16:02:00Z</dcterms:created>
  <dcterms:modified xsi:type="dcterms:W3CDTF">2016-06-01T16:03:00Z</dcterms:modified>
</cp:coreProperties>
</file>