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8F" w:rsidRDefault="00785D8F" w:rsidP="001B54BF">
      <w:bookmarkStart w:id="0" w:name="_GoBack"/>
      <w:r>
        <w:t>NO LMT PROJECT SCOPE AS OF THURSDAY, MAY 19, 2016</w:t>
      </w:r>
    </w:p>
    <w:p w:rsidR="00785D8F" w:rsidRDefault="00785D8F" w:rsidP="001B54BF"/>
    <w:p w:rsidR="00785D8F" w:rsidRDefault="00785D8F" w:rsidP="001B54BF">
      <w:r>
        <w:t>What We Have Already Completed</w:t>
      </w:r>
    </w:p>
    <w:p w:rsidR="00785D8F" w:rsidRDefault="00785D8F" w:rsidP="00785D8F">
      <w:pPr>
        <w:pStyle w:val="ListParagraph"/>
        <w:numPr>
          <w:ilvl w:val="0"/>
          <w:numId w:val="2"/>
        </w:numPr>
      </w:pPr>
      <w:r>
        <w:t>Coins</w:t>
      </w:r>
    </w:p>
    <w:p w:rsidR="00785D8F" w:rsidRDefault="00785D8F" w:rsidP="00785D8F">
      <w:pPr>
        <w:pStyle w:val="ListParagraph"/>
        <w:numPr>
          <w:ilvl w:val="0"/>
          <w:numId w:val="2"/>
        </w:numPr>
      </w:pPr>
      <w:r>
        <w:t>Collision</w:t>
      </w:r>
    </w:p>
    <w:p w:rsidR="00785D8F" w:rsidRDefault="00785D8F" w:rsidP="00785D8F">
      <w:pPr>
        <w:pStyle w:val="ListParagraph"/>
        <w:numPr>
          <w:ilvl w:val="0"/>
          <w:numId w:val="2"/>
        </w:numPr>
      </w:pPr>
      <w:r>
        <w:t>Movement</w:t>
      </w:r>
    </w:p>
    <w:p w:rsidR="00785D8F" w:rsidRDefault="00785D8F" w:rsidP="00785D8F">
      <w:pPr>
        <w:pStyle w:val="ListParagraph"/>
        <w:numPr>
          <w:ilvl w:val="0"/>
          <w:numId w:val="2"/>
        </w:numPr>
      </w:pPr>
      <w:r>
        <w:t>Boosts</w:t>
      </w:r>
    </w:p>
    <w:p w:rsidR="00785D8F" w:rsidRDefault="00785D8F" w:rsidP="00785D8F">
      <w:pPr>
        <w:pStyle w:val="ListParagraph"/>
        <w:numPr>
          <w:ilvl w:val="0"/>
          <w:numId w:val="2"/>
        </w:numPr>
      </w:pPr>
      <w:r>
        <w:t>Basic Platforms</w:t>
      </w:r>
    </w:p>
    <w:p w:rsidR="00785D8F" w:rsidRDefault="00785D8F" w:rsidP="001B54BF"/>
    <w:p w:rsidR="001B54BF" w:rsidRDefault="001B54BF" w:rsidP="001B54BF">
      <w:r>
        <w:t xml:space="preserve">What Still Needs to be </w:t>
      </w:r>
      <w:proofErr w:type="gramStart"/>
      <w:r>
        <w:t>Completed</w:t>
      </w:r>
      <w:proofErr w:type="gramEnd"/>
      <w:r>
        <w:t xml:space="preserve"> – Moonwalker Game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Timer (for game score)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Score tracker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Button pressing/release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Door opening/closing (when buttons are pressed/released)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Music or sound effects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Levels (separate files)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File reader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Start screen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Character selection screen (optional)</w:t>
      </w:r>
    </w:p>
    <w:p w:rsidR="001B54BF" w:rsidRDefault="001B54BF" w:rsidP="001B54BF">
      <w:pPr>
        <w:pStyle w:val="ListParagraph"/>
        <w:numPr>
          <w:ilvl w:val="0"/>
          <w:numId w:val="1"/>
        </w:numPr>
      </w:pPr>
      <w:r>
        <w:t>Actual images</w:t>
      </w:r>
      <w:bookmarkEnd w:id="0"/>
    </w:p>
    <w:sectPr w:rsidR="001B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12256"/>
    <w:multiLevelType w:val="hybridMultilevel"/>
    <w:tmpl w:val="FFDE8C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E2482"/>
    <w:multiLevelType w:val="hybridMultilevel"/>
    <w:tmpl w:val="80B62B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BF"/>
    <w:rsid w:val="001B54BF"/>
    <w:rsid w:val="00785D8F"/>
    <w:rsid w:val="00E23908"/>
    <w:rsid w:val="00E5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63308-738B-447E-8EF9-C70DAEE2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800192897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AB8B26C-A6EC-4703-809A-4C3BE9B96D4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VEREGGEN</dc:creator>
  <cp:keywords/>
  <dc:description/>
  <cp:lastModifiedBy>LINDSAY VEREGGEN</cp:lastModifiedBy>
  <cp:revision>1</cp:revision>
  <dcterms:created xsi:type="dcterms:W3CDTF">2016-05-19T16:15:00Z</dcterms:created>
  <dcterms:modified xsi:type="dcterms:W3CDTF">2016-05-19T16:30:00Z</dcterms:modified>
</cp:coreProperties>
</file>